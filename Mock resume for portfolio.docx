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3CEFB1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36C5ED2" w14:textId="18F208B3" w:rsidR="001B2ABD" w:rsidRDefault="008D01C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447BB1" wp14:editId="7FA75DF8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-1294765</wp:posOffset>
                      </wp:positionV>
                      <wp:extent cx="1047750" cy="2667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DC7DF5" w14:textId="59E5C3B4" w:rsidR="008D01CC" w:rsidRPr="008D01CC" w:rsidRDefault="008D01CC">
                                  <w:pPr>
                                    <w:rPr>
                                      <w:lang w:val="en-AU"/>
                                    </w:rPr>
                                  </w:pPr>
                                  <w:r>
                                    <w:rPr>
                                      <w:lang w:val="en-AU"/>
                                    </w:rPr>
                                    <w:t>Picture of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447B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2.25pt;margin-top:-101.95pt;width:82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" fillcolor="white [3201]" strokeweight=".5pt">
                      <v:textbox>
                        <w:txbxContent>
                          <w:p w14:paraId="2FDC7DF5" w14:textId="59E5C3B4" w:rsidR="008D01CC" w:rsidRPr="008D01CC" w:rsidRDefault="008D01C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Picture of 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D1127C" wp14:editId="732E1938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-1980565</wp:posOffset>
                      </wp:positionV>
                      <wp:extent cx="1943100" cy="167640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676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676ACF" id="Oval 1" o:spid="_x0000_s1026" style="position:absolute;margin-left:6.25pt;margin-top:-155.95pt;width:153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" fillcolor="#dd8047 [3205]" strokecolor="#7a3c16 [1605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F7E6BD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FFBF0DE" w14:textId="68B3B5DE" w:rsidR="001B2ABD" w:rsidRDefault="00F072DE" w:rsidP="001B2ABD">
            <w:pPr>
              <w:pStyle w:val="Title"/>
            </w:pPr>
            <w:r>
              <w:t>Full Name</w:t>
            </w:r>
          </w:p>
          <w:p w14:paraId="7F5465B6" w14:textId="7D7C76AB" w:rsidR="001B2ABD" w:rsidRDefault="00F072DE" w:rsidP="001B2ABD">
            <w:pPr>
              <w:pStyle w:val="Subtitle"/>
            </w:pPr>
            <w:r w:rsidRPr="00C23304">
              <w:rPr>
                <w:spacing w:val="98"/>
                <w:w w:val="100"/>
              </w:rPr>
              <w:t>JOB TITL</w:t>
            </w:r>
            <w:r w:rsidRPr="00C23304">
              <w:rPr>
                <w:spacing w:val="8"/>
                <w:w w:val="100"/>
              </w:rPr>
              <w:t>E</w:t>
            </w:r>
          </w:p>
        </w:tc>
      </w:tr>
      <w:tr w:rsidR="001B2ABD" w14:paraId="19B8B780" w14:textId="77777777" w:rsidTr="001B2ABD">
        <w:tc>
          <w:tcPr>
            <w:tcW w:w="3600" w:type="dxa"/>
          </w:tcPr>
          <w:p w14:paraId="16829013" w14:textId="0F74F75C" w:rsidR="001B2ABD" w:rsidRDefault="008D01CC" w:rsidP="00036450">
            <w:pPr>
              <w:pStyle w:val="Heading3"/>
            </w:pPr>
            <w:r>
              <w:t>RESUME</w:t>
            </w:r>
          </w:p>
          <w:p w14:paraId="73C4974B" w14:textId="267CB1F6" w:rsidR="00036450" w:rsidRDefault="00036450" w:rsidP="00F072DE"/>
          <w:p w14:paraId="57ED0C9C" w14:textId="77777777" w:rsidR="00036450" w:rsidRDefault="00036450" w:rsidP="00036450"/>
          <w:sdt>
            <w:sdtPr>
              <w:id w:val="-1954003311"/>
              <w:placeholder>
                <w:docPart w:val="8343731D60DA428087C0C8319B77545B"/>
              </w:placeholder>
              <w:temporary/>
              <w:showingPlcHdr/>
              <w15:appearance w15:val="hidden"/>
            </w:sdtPr>
            <w:sdtContent>
              <w:p w14:paraId="3C0999F5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0766F1EA05B4B069C33373427F5E216"/>
              </w:placeholder>
              <w:temporary/>
              <w:showingPlcHdr/>
              <w15:appearance w15:val="hidden"/>
            </w:sdtPr>
            <w:sdtContent>
              <w:p w14:paraId="57642B50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8DE77B3" w14:textId="5AAF6142" w:rsidR="004D3011" w:rsidRDefault="008D01CC" w:rsidP="004D3011">
            <w:r>
              <w:t>0000 000 000</w:t>
            </w:r>
          </w:p>
          <w:p w14:paraId="49A2ED7C" w14:textId="77777777" w:rsidR="004D3011" w:rsidRPr="004D3011" w:rsidRDefault="004D3011" w:rsidP="004D3011"/>
          <w:p w14:paraId="0A7D97A0" w14:textId="31200E45" w:rsidR="004D3011" w:rsidRDefault="008D01CC" w:rsidP="004D3011">
            <w:r>
              <w:t>ADDRESS:</w:t>
            </w:r>
          </w:p>
          <w:p w14:paraId="0F2E85FB" w14:textId="5B5C5859" w:rsidR="004D3011" w:rsidRDefault="008D01CC" w:rsidP="004D3011">
            <w:r>
              <w:t>Suburb, State, Postcode</w:t>
            </w:r>
          </w:p>
          <w:p w14:paraId="06D6B226" w14:textId="77777777" w:rsidR="004D3011" w:rsidRDefault="004D3011" w:rsidP="004D3011"/>
          <w:sdt>
            <w:sdtPr>
              <w:id w:val="-240260293"/>
              <w:placeholder>
                <w:docPart w:val="6FC58A148E4846488E15D05C9D85578F"/>
              </w:placeholder>
              <w:temporary/>
              <w:showingPlcHdr/>
              <w15:appearance w15:val="hidden"/>
            </w:sdtPr>
            <w:sdtContent>
              <w:p w14:paraId="757D059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84D3F83" w14:textId="39F0D9E0" w:rsidR="00036450" w:rsidRPr="00E4381A" w:rsidRDefault="008D01CC" w:rsidP="004D3011">
            <w:pPr>
              <w:rPr>
                <w:rStyle w:val="Hyperlink"/>
              </w:rPr>
            </w:pPr>
            <w:r>
              <w:t>someone@emailaddress.com</w:t>
            </w:r>
          </w:p>
          <w:sdt>
            <w:sdtPr>
              <w:id w:val="-1444214663"/>
              <w:placeholder>
                <w:docPart w:val="E1232B6393384B4B98B3890A584E85A9"/>
              </w:placeholder>
              <w:temporary/>
              <w:showingPlcHdr/>
              <w15:appearance w15:val="hidden"/>
            </w:sdtPr>
            <w:sdtContent>
              <w:p w14:paraId="268A5896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sdt>
            <w:sdtPr>
              <w:id w:val="1444813694"/>
              <w:placeholder>
                <w:docPart w:val="AA3E611147B34ED3988488F90B67C58A"/>
              </w:placeholder>
              <w:temporary/>
              <w:showingPlcHdr/>
              <w15:appearance w15:val="hidden"/>
            </w:sdtPr>
            <w:sdtContent>
              <w:p w14:paraId="24753DB9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8E34E1C5CBE7404895F69E2DA11BCFBA"/>
              </w:placeholder>
              <w:temporary/>
              <w:showingPlcHdr/>
              <w15:appearance w15:val="hidden"/>
            </w:sdtPr>
            <w:sdtContent>
              <w:p w14:paraId="40CDA3C5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FE77FF122A204C7D960DC450C4E32E21"/>
              </w:placeholder>
              <w:temporary/>
              <w:showingPlcHdr/>
              <w15:appearance w15:val="hidden"/>
            </w:sdtPr>
            <w:sdtContent>
              <w:p w14:paraId="2C1093EF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E5CD27E9ACF34E8895FD9E4C81CA23F6"/>
              </w:placeholder>
              <w:temporary/>
              <w:showingPlcHdr/>
              <w15:appearance w15:val="hidden"/>
            </w:sdtPr>
            <w:sdtContent>
              <w:p w14:paraId="130809B9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3669C62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95AB15AF062450F9B8A9B269B5D8DC5"/>
              </w:placeholder>
              <w:temporary/>
              <w:showingPlcHdr/>
              <w15:appearance w15:val="hidden"/>
            </w:sdtPr>
            <w:sdtContent>
              <w:p w14:paraId="12E314F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CA72E6E" w14:textId="3C61A0CD" w:rsidR="00036450" w:rsidRPr="00036450" w:rsidRDefault="00F072DE" w:rsidP="00B359E4">
            <w:pPr>
              <w:pStyle w:val="Heading4"/>
            </w:pPr>
            <w:r>
              <w:t>Course at Institution</w:t>
            </w:r>
          </w:p>
          <w:p w14:paraId="24ACF360" w14:textId="77777777" w:rsidR="00036450" w:rsidRPr="00B359E4" w:rsidRDefault="00000000" w:rsidP="00B359E4">
            <w:pPr>
              <w:pStyle w:val="Date"/>
            </w:pPr>
            <w:sdt>
              <w:sdtPr>
                <w:id w:val="201059472"/>
                <w:placeholder>
                  <w:docPart w:val="B8C5E74D09EB4EF2AEBFD526EFA905AE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t>[Dates From]</w:t>
                </w:r>
              </w:sdtContent>
            </w:sdt>
            <w:r w:rsidR="00036450" w:rsidRPr="00B359E4">
              <w:t xml:space="preserve"> - </w:t>
            </w:r>
            <w:sdt>
              <w:sdtPr>
                <w:id w:val="-1419934752"/>
                <w:placeholder>
                  <w:docPart w:val="FA0AEEB79A4F4F87A93BA60F54D1788F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t>[To]</w:t>
                </w:r>
              </w:sdtContent>
            </w:sdt>
          </w:p>
          <w:p w14:paraId="44B1517A" w14:textId="77777777" w:rsidR="00036450" w:rsidRDefault="00036450" w:rsidP="00036450"/>
          <w:p w14:paraId="618F7C80" w14:textId="45307C61" w:rsidR="00036450" w:rsidRPr="00B359E4" w:rsidRDefault="00F072DE" w:rsidP="00B359E4">
            <w:pPr>
              <w:pStyle w:val="Heading4"/>
            </w:pPr>
            <w:r>
              <w:t>Course at Institution</w:t>
            </w:r>
          </w:p>
          <w:p w14:paraId="58A829C4" w14:textId="77777777" w:rsidR="00036450" w:rsidRPr="00B359E4" w:rsidRDefault="00000000" w:rsidP="00B359E4">
            <w:pPr>
              <w:pStyle w:val="Date"/>
            </w:pPr>
            <w:sdt>
              <w:sdtPr>
                <w:id w:val="-2093458329"/>
                <w:placeholder>
                  <w:docPart w:val="48EA39A3D2D040228824770682C21E5A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t>[Dates From]</w:t>
                </w:r>
              </w:sdtContent>
            </w:sdt>
            <w:r w:rsidR="00036450" w:rsidRPr="00B359E4">
              <w:t xml:space="preserve"> - </w:t>
            </w:r>
            <w:sdt>
              <w:sdtPr>
                <w:id w:val="856245324"/>
                <w:placeholder>
                  <w:docPart w:val="8C8801826BD04AB9B3B723AAA2B4EE29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t>[To]</w:t>
                </w:r>
              </w:sdtContent>
            </w:sdt>
          </w:p>
          <w:p w14:paraId="46573A4A" w14:textId="5A77362A" w:rsidR="00036450" w:rsidRDefault="00036450" w:rsidP="00036450"/>
          <w:sdt>
            <w:sdtPr>
              <w:id w:val="1001553383"/>
              <w:placeholder>
                <w:docPart w:val="9C527F9274254484A6B5A55E4C1C8D1B"/>
              </w:placeholder>
              <w:temporary/>
              <w:showingPlcHdr/>
              <w15:appearance w15:val="hidden"/>
            </w:sdtPr>
            <w:sdtContent>
              <w:p w14:paraId="1B640CEA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850334A" w14:textId="77777777" w:rsidR="00036450" w:rsidRDefault="00000000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1FFD99C1FCF341218FB53E325A6982DF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1D74E82FDF724FCB9D414028A5AE5FFB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14:paraId="67CC8641" w14:textId="77777777" w:rsidR="00036450" w:rsidRPr="00036450" w:rsidRDefault="00000000" w:rsidP="00B359E4">
            <w:pPr>
              <w:pStyle w:val="Date"/>
            </w:pPr>
            <w:sdt>
              <w:sdtPr>
                <w:id w:val="157580464"/>
                <w:placeholder>
                  <w:docPart w:val="AC6A469C14B441E58E051988D9393131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E5AFBDC55DBB4636AF49AB25D3B51AAF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[To]</w:t>
                </w:r>
              </w:sdtContent>
            </w:sdt>
          </w:p>
          <w:p w14:paraId="2C476CCB" w14:textId="6213D4E4" w:rsidR="00036450" w:rsidRDefault="008D01CC" w:rsidP="00036450">
            <w:r>
              <w:t>Key responsibilities &amp; achievements</w:t>
            </w:r>
            <w:r w:rsidR="00036450" w:rsidRPr="00036450">
              <w:t xml:space="preserve"> </w:t>
            </w:r>
          </w:p>
          <w:p w14:paraId="4B2560EB" w14:textId="77777777" w:rsidR="004D3011" w:rsidRDefault="004D3011" w:rsidP="00036450"/>
          <w:p w14:paraId="7403E18C" w14:textId="77777777" w:rsidR="004D3011" w:rsidRPr="004D3011" w:rsidRDefault="00000000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2B02B1E3830B438DB23BFC45E2647A5A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901015838"/>
                <w:placeholder>
                  <w:docPart w:val="53D9B62950D14BE1964130310563E386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53F0B151" w14:textId="77777777" w:rsidR="004D3011" w:rsidRPr="004D3011" w:rsidRDefault="00000000" w:rsidP="00B359E4">
            <w:pPr>
              <w:pStyle w:val="Date"/>
            </w:pPr>
            <w:sdt>
              <w:sdtPr>
                <w:id w:val="1427539568"/>
                <w:placeholder>
                  <w:docPart w:val="5B79170288244449A6E5ECE687ACAAA2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E857E32621124872832BC0EDB1380D64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[To]</w:t>
                </w:r>
              </w:sdtContent>
            </w:sdt>
          </w:p>
          <w:p w14:paraId="53CF5B33" w14:textId="3969E33C" w:rsidR="004D3011" w:rsidRPr="004D3011" w:rsidRDefault="008D01CC" w:rsidP="004D3011">
            <w:r>
              <w:t>Key responsibilities &amp; achievements</w:t>
            </w:r>
            <w:r w:rsidR="00036450" w:rsidRPr="004D3011">
              <w:t xml:space="preserve"> </w:t>
            </w:r>
          </w:p>
          <w:p w14:paraId="54EA8725" w14:textId="77777777" w:rsidR="004D3011" w:rsidRDefault="004D3011" w:rsidP="00036450"/>
          <w:p w14:paraId="444F8B8E" w14:textId="77777777" w:rsidR="004D3011" w:rsidRPr="004D3011" w:rsidRDefault="00000000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CAC4B52C37BB46BFA324AF94ABA87741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A63690AC8E154CD6B7126C466202C7E2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3AA99CC1" w14:textId="77777777" w:rsidR="004D3011" w:rsidRPr="004D3011" w:rsidRDefault="00000000" w:rsidP="00B359E4">
            <w:pPr>
              <w:pStyle w:val="Date"/>
            </w:pPr>
            <w:sdt>
              <w:sdtPr>
                <w:id w:val="-1949918139"/>
                <w:placeholder>
                  <w:docPart w:val="FB66FF7C03104D7DB176A8F7CDD21485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97EA5EE46CF9477195BC3B2B013AF7F3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[To]</w:t>
                </w:r>
              </w:sdtContent>
            </w:sdt>
          </w:p>
          <w:p w14:paraId="17EF6D9C" w14:textId="2CE0813F" w:rsidR="004D3011" w:rsidRPr="004D3011" w:rsidRDefault="008D01CC" w:rsidP="004D3011">
            <w:r>
              <w:t>Key responsibilities &amp; achievements</w:t>
            </w:r>
            <w:r w:rsidR="00036450" w:rsidRPr="004D3011">
              <w:t xml:space="preserve"> </w:t>
            </w:r>
          </w:p>
          <w:p w14:paraId="574CB6D0" w14:textId="77777777" w:rsidR="004D3011" w:rsidRDefault="004D3011" w:rsidP="00036450"/>
          <w:sdt>
            <w:sdtPr>
              <w:id w:val="1669594239"/>
              <w:placeholder>
                <w:docPart w:val="E2C1BE5F2F1C4B7296FC9AABE41128A1"/>
              </w:placeholder>
              <w:temporary/>
              <w:showingPlcHdr/>
              <w15:appearance w15:val="hidden"/>
            </w:sdtPr>
            <w:sdtContent>
              <w:p w14:paraId="7BB2E99A" w14:textId="43DCDCA6" w:rsidR="008D01CC" w:rsidRPr="008D01CC" w:rsidRDefault="00180329" w:rsidP="008D01CC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</w:tc>
      </w:tr>
    </w:tbl>
    <w:p w14:paraId="5E647B65" w14:textId="08F1BDFE" w:rsidR="0043117B" w:rsidRPr="008D01CC" w:rsidRDefault="00000000" w:rsidP="000C45FF">
      <w:pPr>
        <w:tabs>
          <w:tab w:val="left" w:pos="990"/>
        </w:tabs>
        <w:rPr>
          <w:sz w:val="22"/>
        </w:rPr>
      </w:pPr>
    </w:p>
    <w:p w14:paraId="3D127225" w14:textId="279DA0EA" w:rsidR="008D01CC" w:rsidRPr="008D01CC" w:rsidRDefault="008D01CC" w:rsidP="008D01CC">
      <w:pPr>
        <w:pStyle w:val="ListParagraph"/>
        <w:numPr>
          <w:ilvl w:val="0"/>
          <w:numId w:val="2"/>
        </w:numPr>
        <w:tabs>
          <w:tab w:val="left" w:pos="4395"/>
        </w:tabs>
        <w:rPr>
          <w:sz w:val="22"/>
        </w:rPr>
      </w:pPr>
      <w:r w:rsidRPr="008D01CC">
        <w:rPr>
          <w:sz w:val="22"/>
        </w:rPr>
        <w:t>Skill one</w:t>
      </w:r>
    </w:p>
    <w:p w14:paraId="65330AD8" w14:textId="335F063F" w:rsidR="008D01CC" w:rsidRPr="008D01CC" w:rsidRDefault="008D01CC" w:rsidP="008D01CC">
      <w:pPr>
        <w:pStyle w:val="ListParagraph"/>
        <w:numPr>
          <w:ilvl w:val="0"/>
          <w:numId w:val="2"/>
        </w:numPr>
        <w:tabs>
          <w:tab w:val="left" w:pos="4395"/>
        </w:tabs>
        <w:rPr>
          <w:sz w:val="22"/>
        </w:rPr>
      </w:pPr>
      <w:r w:rsidRPr="008D01CC">
        <w:rPr>
          <w:sz w:val="22"/>
        </w:rPr>
        <w:t>Skill two</w:t>
      </w:r>
    </w:p>
    <w:p w14:paraId="5F7F641E" w14:textId="2E46C484" w:rsidR="008D01CC" w:rsidRPr="008D01CC" w:rsidRDefault="008D01CC" w:rsidP="008D01CC">
      <w:pPr>
        <w:pStyle w:val="ListParagraph"/>
        <w:numPr>
          <w:ilvl w:val="0"/>
          <w:numId w:val="2"/>
        </w:numPr>
        <w:tabs>
          <w:tab w:val="left" w:pos="4395"/>
        </w:tabs>
        <w:rPr>
          <w:sz w:val="22"/>
        </w:rPr>
      </w:pPr>
      <w:r w:rsidRPr="008D01CC">
        <w:rPr>
          <w:sz w:val="22"/>
        </w:rPr>
        <w:t>Skill three</w:t>
      </w:r>
    </w:p>
    <w:p w14:paraId="6BEDCE99" w14:textId="4E699F13" w:rsidR="008D01CC" w:rsidRPr="008D01CC" w:rsidRDefault="008D01CC" w:rsidP="008D01CC">
      <w:pPr>
        <w:pStyle w:val="ListParagraph"/>
        <w:numPr>
          <w:ilvl w:val="0"/>
          <w:numId w:val="2"/>
        </w:numPr>
        <w:tabs>
          <w:tab w:val="left" w:pos="4395"/>
        </w:tabs>
        <w:rPr>
          <w:sz w:val="22"/>
        </w:rPr>
      </w:pPr>
      <w:r w:rsidRPr="008D01CC">
        <w:rPr>
          <w:sz w:val="22"/>
        </w:rPr>
        <w:t>Skill four</w:t>
      </w:r>
    </w:p>
    <w:p w14:paraId="4508760B" w14:textId="578C00B6" w:rsidR="008D01CC" w:rsidRPr="008D01CC" w:rsidRDefault="008D01CC" w:rsidP="008D01CC">
      <w:pPr>
        <w:pStyle w:val="ListParagraph"/>
        <w:numPr>
          <w:ilvl w:val="0"/>
          <w:numId w:val="2"/>
        </w:numPr>
        <w:tabs>
          <w:tab w:val="left" w:pos="4395"/>
        </w:tabs>
        <w:rPr>
          <w:sz w:val="22"/>
        </w:rPr>
      </w:pPr>
      <w:r w:rsidRPr="008D01CC">
        <w:rPr>
          <w:sz w:val="22"/>
        </w:rPr>
        <w:t>Skill five</w:t>
      </w:r>
    </w:p>
    <w:p w14:paraId="55CFA89A" w14:textId="77777777" w:rsidR="008D01CC" w:rsidRPr="008D01CC" w:rsidRDefault="008D01CC" w:rsidP="008D01CC">
      <w:pPr>
        <w:tabs>
          <w:tab w:val="left" w:pos="4395"/>
        </w:tabs>
      </w:pPr>
    </w:p>
    <w:sectPr w:rsidR="008D01CC" w:rsidRPr="008D01CC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2E8BE" w14:textId="77777777" w:rsidR="00274756" w:rsidRDefault="00274756" w:rsidP="000C45FF">
      <w:r>
        <w:separator/>
      </w:r>
    </w:p>
  </w:endnote>
  <w:endnote w:type="continuationSeparator" w:id="0">
    <w:p w14:paraId="3AFDF16C" w14:textId="77777777" w:rsidR="00274756" w:rsidRDefault="0027475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D84F" w14:textId="77777777" w:rsidR="00274756" w:rsidRDefault="00274756" w:rsidP="000C45FF">
      <w:r>
        <w:separator/>
      </w:r>
    </w:p>
  </w:footnote>
  <w:footnote w:type="continuationSeparator" w:id="0">
    <w:p w14:paraId="3DE4EE04" w14:textId="77777777" w:rsidR="00274756" w:rsidRDefault="0027475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A79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036DE" wp14:editId="5025D48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311"/>
    <w:multiLevelType w:val="hybridMultilevel"/>
    <w:tmpl w:val="9F2E5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030D9"/>
    <w:multiLevelType w:val="hybridMultilevel"/>
    <w:tmpl w:val="881AC384"/>
    <w:lvl w:ilvl="0" w:tplc="0C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num w:numId="1" w16cid:durableId="1027802668">
    <w:abstractNumId w:val="0"/>
  </w:num>
  <w:num w:numId="2" w16cid:durableId="1741630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11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4756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D01CC"/>
    <w:rsid w:val="009260CD"/>
    <w:rsid w:val="00940A66"/>
    <w:rsid w:val="00952C25"/>
    <w:rsid w:val="00A2118D"/>
    <w:rsid w:val="00AD0A50"/>
    <w:rsid w:val="00AD5511"/>
    <w:rsid w:val="00AD76E2"/>
    <w:rsid w:val="00B20152"/>
    <w:rsid w:val="00B359E4"/>
    <w:rsid w:val="00B57D98"/>
    <w:rsid w:val="00B70850"/>
    <w:rsid w:val="00C066B6"/>
    <w:rsid w:val="00C23304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F5889"/>
    <w:rsid w:val="00F072D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E13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D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yle\AppData\Local\Microsoft\Office\16.0\DTS\en-US%7b2E9974B0-2846-4F58-BA21-17AF8625D107%7d\%7b7B4F22D7-A660-4259-B76B-1146018F778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43731D60DA428087C0C8319B775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3A554-2BA5-4A0D-A09D-DD26A1B57343}"/>
      </w:docPartPr>
      <w:docPartBody>
        <w:p w:rsidR="00295491" w:rsidRDefault="00000000">
          <w:pPr>
            <w:pStyle w:val="8343731D60DA428087C0C8319B77545B"/>
          </w:pPr>
          <w:r w:rsidRPr="00CB0055">
            <w:t>Contact</w:t>
          </w:r>
        </w:p>
      </w:docPartBody>
    </w:docPart>
    <w:docPart>
      <w:docPartPr>
        <w:name w:val="20766F1EA05B4B069C33373427F5E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173AB-CDF3-4859-95A1-ED11604CDBB2}"/>
      </w:docPartPr>
      <w:docPartBody>
        <w:p w:rsidR="00295491" w:rsidRDefault="00000000">
          <w:pPr>
            <w:pStyle w:val="20766F1EA05B4B069C33373427F5E216"/>
          </w:pPr>
          <w:r w:rsidRPr="004D3011">
            <w:t>PHONE:</w:t>
          </w:r>
        </w:p>
      </w:docPartBody>
    </w:docPart>
    <w:docPart>
      <w:docPartPr>
        <w:name w:val="6FC58A148E4846488E15D05C9D855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A335-2172-4B43-80EF-153D0C1770DC}"/>
      </w:docPartPr>
      <w:docPartBody>
        <w:p w:rsidR="00295491" w:rsidRDefault="00000000">
          <w:pPr>
            <w:pStyle w:val="6FC58A148E4846488E15D05C9D85578F"/>
          </w:pPr>
          <w:r w:rsidRPr="004D3011">
            <w:t>EMAIL:</w:t>
          </w:r>
        </w:p>
      </w:docPartBody>
    </w:docPart>
    <w:docPart>
      <w:docPartPr>
        <w:name w:val="E1232B6393384B4B98B3890A584E8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D8588-EF2D-45CE-AC4E-5A6CC4E498DD}"/>
      </w:docPartPr>
      <w:docPartBody>
        <w:p w:rsidR="00295491" w:rsidRDefault="00000000">
          <w:pPr>
            <w:pStyle w:val="E1232B6393384B4B98B3890A584E85A9"/>
          </w:pPr>
          <w:r w:rsidRPr="00CB0055">
            <w:t>Hobbies</w:t>
          </w:r>
        </w:p>
      </w:docPartBody>
    </w:docPart>
    <w:docPart>
      <w:docPartPr>
        <w:name w:val="AA3E611147B34ED3988488F90B67C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FF67-0A7F-4C4D-8F55-8D6D921DAE34}"/>
      </w:docPartPr>
      <w:docPartBody>
        <w:p w:rsidR="00295491" w:rsidRDefault="00000000">
          <w:pPr>
            <w:pStyle w:val="AA3E611147B34ED3988488F90B67C58A"/>
          </w:pPr>
          <w:r w:rsidRPr="004D3011">
            <w:t>Hobby #1</w:t>
          </w:r>
        </w:p>
      </w:docPartBody>
    </w:docPart>
    <w:docPart>
      <w:docPartPr>
        <w:name w:val="8E34E1C5CBE7404895F69E2DA11BC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3E7F-F767-46C0-8818-4F4A5E40FEC6}"/>
      </w:docPartPr>
      <w:docPartBody>
        <w:p w:rsidR="00295491" w:rsidRDefault="00000000">
          <w:pPr>
            <w:pStyle w:val="8E34E1C5CBE7404895F69E2DA11BCFBA"/>
          </w:pPr>
          <w:r w:rsidRPr="004D3011">
            <w:t>Hobby #2</w:t>
          </w:r>
        </w:p>
      </w:docPartBody>
    </w:docPart>
    <w:docPart>
      <w:docPartPr>
        <w:name w:val="FE77FF122A204C7D960DC450C4E32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DE991-4C37-4196-8796-A439EB59FA0A}"/>
      </w:docPartPr>
      <w:docPartBody>
        <w:p w:rsidR="00295491" w:rsidRDefault="00000000">
          <w:pPr>
            <w:pStyle w:val="FE77FF122A204C7D960DC450C4E32E21"/>
          </w:pPr>
          <w:r w:rsidRPr="004D3011">
            <w:t>Hobby #3</w:t>
          </w:r>
        </w:p>
      </w:docPartBody>
    </w:docPart>
    <w:docPart>
      <w:docPartPr>
        <w:name w:val="E5CD27E9ACF34E8895FD9E4C81CA2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5C87D-FEDA-4343-A9C1-89B0ACF105F3}"/>
      </w:docPartPr>
      <w:docPartBody>
        <w:p w:rsidR="00295491" w:rsidRDefault="00000000">
          <w:pPr>
            <w:pStyle w:val="E5CD27E9ACF34E8895FD9E4C81CA23F6"/>
          </w:pPr>
          <w:r w:rsidRPr="004D3011">
            <w:t>Hobby #4</w:t>
          </w:r>
        </w:p>
      </w:docPartBody>
    </w:docPart>
    <w:docPart>
      <w:docPartPr>
        <w:name w:val="695AB15AF062450F9B8A9B269B5D8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96533-F35A-4ED8-88D0-A9D33B111E07}"/>
      </w:docPartPr>
      <w:docPartBody>
        <w:p w:rsidR="00295491" w:rsidRDefault="00000000">
          <w:pPr>
            <w:pStyle w:val="695AB15AF062450F9B8A9B269B5D8DC5"/>
          </w:pPr>
          <w:r w:rsidRPr="00036450">
            <w:t>EDUCATION</w:t>
          </w:r>
        </w:p>
      </w:docPartBody>
    </w:docPart>
    <w:docPart>
      <w:docPartPr>
        <w:name w:val="B8C5E74D09EB4EF2AEBFD526EFA90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51642-7135-4763-A265-73966792E3D8}"/>
      </w:docPartPr>
      <w:docPartBody>
        <w:p w:rsidR="00295491" w:rsidRDefault="00000000">
          <w:pPr>
            <w:pStyle w:val="B8C5E74D09EB4EF2AEBFD526EFA905AE"/>
          </w:pPr>
          <w:r w:rsidRPr="00B359E4">
            <w:t>[Dates From]</w:t>
          </w:r>
        </w:p>
      </w:docPartBody>
    </w:docPart>
    <w:docPart>
      <w:docPartPr>
        <w:name w:val="FA0AEEB79A4F4F87A93BA60F54D17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8E5CE-0D0B-428C-9E01-48F094C1B5EE}"/>
      </w:docPartPr>
      <w:docPartBody>
        <w:p w:rsidR="00295491" w:rsidRDefault="00000000">
          <w:pPr>
            <w:pStyle w:val="FA0AEEB79A4F4F87A93BA60F54D1788F"/>
          </w:pPr>
          <w:r w:rsidRPr="00B359E4">
            <w:t>[To]</w:t>
          </w:r>
        </w:p>
      </w:docPartBody>
    </w:docPart>
    <w:docPart>
      <w:docPartPr>
        <w:name w:val="48EA39A3D2D040228824770682C21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A66FD-7C31-46D6-BB6F-510AAB79177A}"/>
      </w:docPartPr>
      <w:docPartBody>
        <w:p w:rsidR="00295491" w:rsidRDefault="00000000">
          <w:pPr>
            <w:pStyle w:val="48EA39A3D2D040228824770682C21E5A"/>
          </w:pPr>
          <w:r w:rsidRPr="00B359E4">
            <w:t>[Dates From]</w:t>
          </w:r>
        </w:p>
      </w:docPartBody>
    </w:docPart>
    <w:docPart>
      <w:docPartPr>
        <w:name w:val="8C8801826BD04AB9B3B723AAA2B4E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7E597-A42B-4791-B10F-E77DF0CF7DE9}"/>
      </w:docPartPr>
      <w:docPartBody>
        <w:p w:rsidR="00295491" w:rsidRDefault="00000000">
          <w:pPr>
            <w:pStyle w:val="8C8801826BD04AB9B3B723AAA2B4EE29"/>
          </w:pPr>
          <w:r w:rsidRPr="00B359E4">
            <w:t>[To]</w:t>
          </w:r>
        </w:p>
      </w:docPartBody>
    </w:docPart>
    <w:docPart>
      <w:docPartPr>
        <w:name w:val="9C527F9274254484A6B5A55E4C1C8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0C6BD-61B8-419C-AD72-CD3D95C7E30B}"/>
      </w:docPartPr>
      <w:docPartBody>
        <w:p w:rsidR="00295491" w:rsidRDefault="00000000">
          <w:pPr>
            <w:pStyle w:val="9C527F9274254484A6B5A55E4C1C8D1B"/>
          </w:pPr>
          <w:r w:rsidRPr="00036450">
            <w:t>WORK EXPERIENCE</w:t>
          </w:r>
        </w:p>
      </w:docPartBody>
    </w:docPart>
    <w:docPart>
      <w:docPartPr>
        <w:name w:val="1FFD99C1FCF341218FB53E325A698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08ED3-4320-449B-A205-54C025ADBFE4}"/>
      </w:docPartPr>
      <w:docPartBody>
        <w:p w:rsidR="00295491" w:rsidRDefault="00000000">
          <w:pPr>
            <w:pStyle w:val="1FFD99C1FCF341218FB53E325A6982DF"/>
          </w:pPr>
          <w:r w:rsidRPr="00036450">
            <w:t>[Company Name]</w:t>
          </w:r>
        </w:p>
      </w:docPartBody>
    </w:docPart>
    <w:docPart>
      <w:docPartPr>
        <w:name w:val="1D74E82FDF724FCB9D414028A5AE5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0F826-3D71-4CCA-A9FD-DB9CBFE3ADAE}"/>
      </w:docPartPr>
      <w:docPartBody>
        <w:p w:rsidR="00295491" w:rsidRDefault="00000000">
          <w:pPr>
            <w:pStyle w:val="1D74E82FDF724FCB9D414028A5AE5FFB"/>
          </w:pPr>
          <w:r w:rsidRPr="00036450">
            <w:t>[Job Title]</w:t>
          </w:r>
        </w:p>
      </w:docPartBody>
    </w:docPart>
    <w:docPart>
      <w:docPartPr>
        <w:name w:val="AC6A469C14B441E58E051988D9393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C54D9-8AC6-4E8C-AE8F-60D7E2EF7A2F}"/>
      </w:docPartPr>
      <w:docPartBody>
        <w:p w:rsidR="00295491" w:rsidRDefault="00000000">
          <w:pPr>
            <w:pStyle w:val="AC6A469C14B441E58E051988D9393131"/>
          </w:pPr>
          <w:r w:rsidRPr="00036450">
            <w:t>[Dates From]</w:t>
          </w:r>
        </w:p>
      </w:docPartBody>
    </w:docPart>
    <w:docPart>
      <w:docPartPr>
        <w:name w:val="E5AFBDC55DBB4636AF49AB25D3B51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B8E2D-5860-49CD-899E-1DCA18B237EB}"/>
      </w:docPartPr>
      <w:docPartBody>
        <w:p w:rsidR="00295491" w:rsidRDefault="00000000">
          <w:pPr>
            <w:pStyle w:val="E5AFBDC55DBB4636AF49AB25D3B51AAF"/>
          </w:pPr>
          <w:r w:rsidRPr="00036450">
            <w:t>[To]</w:t>
          </w:r>
        </w:p>
      </w:docPartBody>
    </w:docPart>
    <w:docPart>
      <w:docPartPr>
        <w:name w:val="2B02B1E3830B438DB23BFC45E2647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03E0C-22A0-44E6-84AF-6973D2736C77}"/>
      </w:docPartPr>
      <w:docPartBody>
        <w:p w:rsidR="00295491" w:rsidRDefault="00000000">
          <w:pPr>
            <w:pStyle w:val="2B02B1E3830B438DB23BFC45E2647A5A"/>
          </w:pPr>
          <w:r w:rsidRPr="004D3011">
            <w:t>[Company Name]</w:t>
          </w:r>
        </w:p>
      </w:docPartBody>
    </w:docPart>
    <w:docPart>
      <w:docPartPr>
        <w:name w:val="53D9B62950D14BE1964130310563E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49253-ADE1-4BC5-9FA3-49F07D24C286}"/>
      </w:docPartPr>
      <w:docPartBody>
        <w:p w:rsidR="00295491" w:rsidRDefault="00000000">
          <w:pPr>
            <w:pStyle w:val="53D9B62950D14BE1964130310563E386"/>
          </w:pPr>
          <w:r w:rsidRPr="004D3011">
            <w:t>[Job Title]</w:t>
          </w:r>
        </w:p>
      </w:docPartBody>
    </w:docPart>
    <w:docPart>
      <w:docPartPr>
        <w:name w:val="5B79170288244449A6E5ECE687ACA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8A797-FE90-4900-B69C-2AF48FE20EF3}"/>
      </w:docPartPr>
      <w:docPartBody>
        <w:p w:rsidR="00295491" w:rsidRDefault="00000000">
          <w:pPr>
            <w:pStyle w:val="5B79170288244449A6E5ECE687ACAAA2"/>
          </w:pPr>
          <w:r w:rsidRPr="004D3011">
            <w:t>[Dates From]</w:t>
          </w:r>
        </w:p>
      </w:docPartBody>
    </w:docPart>
    <w:docPart>
      <w:docPartPr>
        <w:name w:val="E857E32621124872832BC0EDB1380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BD76-0931-43C5-A630-F25061883552}"/>
      </w:docPartPr>
      <w:docPartBody>
        <w:p w:rsidR="00295491" w:rsidRDefault="00000000">
          <w:pPr>
            <w:pStyle w:val="E857E32621124872832BC0EDB1380D64"/>
          </w:pPr>
          <w:r w:rsidRPr="004D3011">
            <w:t>[To]</w:t>
          </w:r>
        </w:p>
      </w:docPartBody>
    </w:docPart>
    <w:docPart>
      <w:docPartPr>
        <w:name w:val="CAC4B52C37BB46BFA324AF94ABA87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6EE0-E3A4-48C4-ADC5-1D5F9D8EEDD6}"/>
      </w:docPartPr>
      <w:docPartBody>
        <w:p w:rsidR="00295491" w:rsidRDefault="00000000">
          <w:pPr>
            <w:pStyle w:val="CAC4B52C37BB46BFA324AF94ABA87741"/>
          </w:pPr>
          <w:r w:rsidRPr="004D3011">
            <w:t>[Company Name]</w:t>
          </w:r>
        </w:p>
      </w:docPartBody>
    </w:docPart>
    <w:docPart>
      <w:docPartPr>
        <w:name w:val="A63690AC8E154CD6B7126C466202C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A48D3-2026-44AB-8C43-42ED318A68B3}"/>
      </w:docPartPr>
      <w:docPartBody>
        <w:p w:rsidR="00295491" w:rsidRDefault="00000000">
          <w:pPr>
            <w:pStyle w:val="A63690AC8E154CD6B7126C466202C7E2"/>
          </w:pPr>
          <w:r w:rsidRPr="004D3011">
            <w:t>[Job Title]</w:t>
          </w:r>
        </w:p>
      </w:docPartBody>
    </w:docPart>
    <w:docPart>
      <w:docPartPr>
        <w:name w:val="FB66FF7C03104D7DB176A8F7CDD21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3B025-F360-46F6-925F-8DF61035F0D9}"/>
      </w:docPartPr>
      <w:docPartBody>
        <w:p w:rsidR="00295491" w:rsidRDefault="00000000">
          <w:pPr>
            <w:pStyle w:val="FB66FF7C03104D7DB176A8F7CDD21485"/>
          </w:pPr>
          <w:r w:rsidRPr="004D3011">
            <w:t>[Dates From]</w:t>
          </w:r>
        </w:p>
      </w:docPartBody>
    </w:docPart>
    <w:docPart>
      <w:docPartPr>
        <w:name w:val="97EA5EE46CF9477195BC3B2B013AF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9CB6D-028A-44F4-9AA4-F5266A74EC44}"/>
      </w:docPartPr>
      <w:docPartBody>
        <w:p w:rsidR="00295491" w:rsidRDefault="00000000">
          <w:pPr>
            <w:pStyle w:val="97EA5EE46CF9477195BC3B2B013AF7F3"/>
          </w:pPr>
          <w:r w:rsidRPr="004D3011">
            <w:t>[To]</w:t>
          </w:r>
        </w:p>
      </w:docPartBody>
    </w:docPart>
    <w:docPart>
      <w:docPartPr>
        <w:name w:val="E2C1BE5F2F1C4B7296FC9AABE4112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85719-FFB9-42AB-92BB-949A1369786B}"/>
      </w:docPartPr>
      <w:docPartBody>
        <w:p w:rsidR="00295491" w:rsidRDefault="00000000">
          <w:pPr>
            <w:pStyle w:val="E2C1BE5F2F1C4B7296FC9AABE41128A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F9"/>
    <w:rsid w:val="00295491"/>
    <w:rsid w:val="00DF38F3"/>
    <w:rsid w:val="00F1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43731D60DA428087C0C8319B77545B">
    <w:name w:val="8343731D60DA428087C0C8319B77545B"/>
  </w:style>
  <w:style w:type="paragraph" w:customStyle="1" w:styleId="20766F1EA05B4B069C33373427F5E216">
    <w:name w:val="20766F1EA05B4B069C33373427F5E216"/>
  </w:style>
  <w:style w:type="paragraph" w:customStyle="1" w:styleId="6FC58A148E4846488E15D05C9D85578F">
    <w:name w:val="6FC58A148E4846488E15D05C9D85578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1232B6393384B4B98B3890A584E85A9">
    <w:name w:val="E1232B6393384B4B98B3890A584E85A9"/>
  </w:style>
  <w:style w:type="paragraph" w:customStyle="1" w:styleId="AA3E611147B34ED3988488F90B67C58A">
    <w:name w:val="AA3E611147B34ED3988488F90B67C58A"/>
  </w:style>
  <w:style w:type="paragraph" w:customStyle="1" w:styleId="8E34E1C5CBE7404895F69E2DA11BCFBA">
    <w:name w:val="8E34E1C5CBE7404895F69E2DA11BCFBA"/>
  </w:style>
  <w:style w:type="paragraph" w:customStyle="1" w:styleId="FE77FF122A204C7D960DC450C4E32E21">
    <w:name w:val="FE77FF122A204C7D960DC450C4E32E21"/>
  </w:style>
  <w:style w:type="paragraph" w:customStyle="1" w:styleId="E5CD27E9ACF34E8895FD9E4C81CA23F6">
    <w:name w:val="E5CD27E9ACF34E8895FD9E4C81CA23F6"/>
  </w:style>
  <w:style w:type="paragraph" w:customStyle="1" w:styleId="695AB15AF062450F9B8A9B269B5D8DC5">
    <w:name w:val="695AB15AF062450F9B8A9B269B5D8DC5"/>
  </w:style>
  <w:style w:type="paragraph" w:customStyle="1" w:styleId="B8C5E74D09EB4EF2AEBFD526EFA905AE">
    <w:name w:val="B8C5E74D09EB4EF2AEBFD526EFA905AE"/>
  </w:style>
  <w:style w:type="paragraph" w:customStyle="1" w:styleId="FA0AEEB79A4F4F87A93BA60F54D1788F">
    <w:name w:val="FA0AEEB79A4F4F87A93BA60F54D1788F"/>
  </w:style>
  <w:style w:type="paragraph" w:customStyle="1" w:styleId="48EA39A3D2D040228824770682C21E5A">
    <w:name w:val="48EA39A3D2D040228824770682C21E5A"/>
  </w:style>
  <w:style w:type="paragraph" w:customStyle="1" w:styleId="8C8801826BD04AB9B3B723AAA2B4EE29">
    <w:name w:val="8C8801826BD04AB9B3B723AAA2B4EE29"/>
  </w:style>
  <w:style w:type="paragraph" w:customStyle="1" w:styleId="9C527F9274254484A6B5A55E4C1C8D1B">
    <w:name w:val="9C527F9274254484A6B5A55E4C1C8D1B"/>
  </w:style>
  <w:style w:type="paragraph" w:customStyle="1" w:styleId="1FFD99C1FCF341218FB53E325A6982DF">
    <w:name w:val="1FFD99C1FCF341218FB53E325A6982DF"/>
  </w:style>
  <w:style w:type="paragraph" w:customStyle="1" w:styleId="1D74E82FDF724FCB9D414028A5AE5FFB">
    <w:name w:val="1D74E82FDF724FCB9D414028A5AE5FFB"/>
  </w:style>
  <w:style w:type="paragraph" w:customStyle="1" w:styleId="AC6A469C14B441E58E051988D9393131">
    <w:name w:val="AC6A469C14B441E58E051988D9393131"/>
  </w:style>
  <w:style w:type="paragraph" w:customStyle="1" w:styleId="E5AFBDC55DBB4636AF49AB25D3B51AAF">
    <w:name w:val="E5AFBDC55DBB4636AF49AB25D3B51AAF"/>
  </w:style>
  <w:style w:type="paragraph" w:customStyle="1" w:styleId="2B02B1E3830B438DB23BFC45E2647A5A">
    <w:name w:val="2B02B1E3830B438DB23BFC45E2647A5A"/>
  </w:style>
  <w:style w:type="paragraph" w:customStyle="1" w:styleId="53D9B62950D14BE1964130310563E386">
    <w:name w:val="53D9B62950D14BE1964130310563E386"/>
  </w:style>
  <w:style w:type="paragraph" w:customStyle="1" w:styleId="5B79170288244449A6E5ECE687ACAAA2">
    <w:name w:val="5B79170288244449A6E5ECE687ACAAA2"/>
  </w:style>
  <w:style w:type="paragraph" w:customStyle="1" w:styleId="E857E32621124872832BC0EDB1380D64">
    <w:name w:val="E857E32621124872832BC0EDB1380D64"/>
  </w:style>
  <w:style w:type="paragraph" w:customStyle="1" w:styleId="CAC4B52C37BB46BFA324AF94ABA87741">
    <w:name w:val="CAC4B52C37BB46BFA324AF94ABA87741"/>
  </w:style>
  <w:style w:type="paragraph" w:customStyle="1" w:styleId="A63690AC8E154CD6B7126C466202C7E2">
    <w:name w:val="A63690AC8E154CD6B7126C466202C7E2"/>
  </w:style>
  <w:style w:type="paragraph" w:customStyle="1" w:styleId="FB66FF7C03104D7DB176A8F7CDD21485">
    <w:name w:val="FB66FF7C03104D7DB176A8F7CDD21485"/>
  </w:style>
  <w:style w:type="paragraph" w:customStyle="1" w:styleId="97EA5EE46CF9477195BC3B2B013AF7F3">
    <w:name w:val="97EA5EE46CF9477195BC3B2B013AF7F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E2C1BE5F2F1C4B7296FC9AABE41128A1">
    <w:name w:val="E2C1BE5F2F1C4B7296FC9AABE41128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{7B4F22D7-A660-4259-B76B-1146018F778E}tf00546271_win32.dotx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2022-11-11T05:20:00Z</dcterms:created>
  <dcterms:modified xsi:type="dcterms:W3CDTF">2022-11-11T05:20:00Z</dcterms:modified>
</cp:coreProperties>
</file>